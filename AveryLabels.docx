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11" w:type="dxa"/>
        <w:tblInd w:w="-905" w:type="dxa"/>
        <w:tblLook w:val="04A0" w:firstRow="1" w:lastRow="0" w:firstColumn="1" w:lastColumn="0" w:noHBand="0" w:noVBand="1"/>
      </w:tblPr>
      <w:tblGrid>
        <w:gridCol w:w="1495"/>
        <w:gridCol w:w="817"/>
        <w:gridCol w:w="1060"/>
        <w:gridCol w:w="1627"/>
        <w:gridCol w:w="895"/>
        <w:gridCol w:w="1436"/>
        <w:gridCol w:w="1436"/>
        <w:gridCol w:w="1436"/>
      </w:tblGrid>
      <w:tr w:rsidR="00473057" w:rsidRPr="0040508B" w14:paraId="086EF650" w14:textId="77777777" w:rsidTr="00473057">
        <w:trPr>
          <w:trHeight w:val="290"/>
        </w:trPr>
        <w:tc>
          <w:tcPr>
            <w:tcW w:w="1422" w:type="dxa"/>
          </w:tcPr>
          <w:p w14:paraId="71FE26AE" w14:textId="11C27B2C" w:rsidR="00473057" w:rsidRPr="0040508B" w:rsidRDefault="00473057">
            <w:pPr>
              <w:rPr>
                <w:b/>
                <w:bCs/>
              </w:rPr>
            </w:pPr>
            <w:r w:rsidRPr="0040508B">
              <w:rPr>
                <w:b/>
                <w:bCs/>
              </w:rPr>
              <w:t>Description</w:t>
            </w:r>
          </w:p>
        </w:tc>
        <w:tc>
          <w:tcPr>
            <w:tcW w:w="787" w:type="dxa"/>
          </w:tcPr>
          <w:p w14:paraId="3E3D9897" w14:textId="231A302A" w:rsidR="00473057" w:rsidRPr="0040508B" w:rsidRDefault="00473057">
            <w:pPr>
              <w:rPr>
                <w:b/>
                <w:bCs/>
              </w:rPr>
            </w:pPr>
            <w:r w:rsidRPr="0040508B">
              <w:rPr>
                <w:b/>
                <w:bCs/>
              </w:rPr>
              <w:t>Label</w:t>
            </w:r>
          </w:p>
        </w:tc>
        <w:tc>
          <w:tcPr>
            <w:tcW w:w="1017" w:type="dxa"/>
          </w:tcPr>
          <w:p w14:paraId="3E1EE89B" w14:textId="7D804E02" w:rsidR="00473057" w:rsidRPr="0040508B" w:rsidRDefault="00473057">
            <w:pPr>
              <w:rPr>
                <w:b/>
                <w:bCs/>
              </w:rPr>
            </w:pPr>
            <w:r w:rsidRPr="0040508B">
              <w:rPr>
                <w:b/>
                <w:bCs/>
              </w:rPr>
              <w:t>Volume</w:t>
            </w:r>
          </w:p>
        </w:tc>
        <w:tc>
          <w:tcPr>
            <w:tcW w:w="1550" w:type="dxa"/>
          </w:tcPr>
          <w:p w14:paraId="42CE64D7" w14:textId="0CA752F5" w:rsidR="00473057" w:rsidRPr="0040508B" w:rsidRDefault="00473057">
            <w:pPr>
              <w:rPr>
                <w:b/>
                <w:bCs/>
              </w:rPr>
            </w:pPr>
            <w:r w:rsidRPr="0040508B">
              <w:rPr>
                <w:b/>
                <w:bCs/>
              </w:rPr>
              <w:t>Temperature</w:t>
            </w:r>
          </w:p>
        </w:tc>
        <w:tc>
          <w:tcPr>
            <w:tcW w:w="868" w:type="dxa"/>
          </w:tcPr>
          <w:p w14:paraId="02FF607B" w14:textId="0C6C9355" w:rsidR="00473057" w:rsidRPr="0040508B" w:rsidRDefault="00473057">
            <w:pPr>
              <w:rPr>
                <w:b/>
                <w:bCs/>
              </w:rPr>
            </w:pPr>
            <w:r w:rsidRPr="0040508B">
              <w:rPr>
                <w:b/>
                <w:bCs/>
              </w:rPr>
              <w:t>Group</w:t>
            </w:r>
          </w:p>
        </w:tc>
        <w:tc>
          <w:tcPr>
            <w:tcW w:w="1389" w:type="dxa"/>
          </w:tcPr>
          <w:p w14:paraId="16190FDE" w14:textId="1A809BFD" w:rsidR="00473057" w:rsidRPr="0040508B" w:rsidRDefault="00473057">
            <w:pPr>
              <w:rPr>
                <w:b/>
                <w:bCs/>
              </w:rPr>
            </w:pPr>
            <w:r w:rsidRPr="0040508B">
              <w:rPr>
                <w:b/>
                <w:bCs/>
              </w:rPr>
              <w:t>Comment1</w:t>
            </w:r>
          </w:p>
        </w:tc>
        <w:tc>
          <w:tcPr>
            <w:tcW w:w="1389" w:type="dxa"/>
          </w:tcPr>
          <w:p w14:paraId="5A828187" w14:textId="60A82FC1" w:rsidR="00473057" w:rsidRPr="0040508B" w:rsidRDefault="00473057">
            <w:pPr>
              <w:rPr>
                <w:b/>
                <w:bCs/>
              </w:rPr>
            </w:pPr>
            <w:r w:rsidRPr="0040508B">
              <w:rPr>
                <w:b/>
                <w:bCs/>
              </w:rPr>
              <w:t>Comment2</w:t>
            </w:r>
          </w:p>
        </w:tc>
        <w:tc>
          <w:tcPr>
            <w:tcW w:w="1389" w:type="dxa"/>
          </w:tcPr>
          <w:p w14:paraId="5BAFF5A1" w14:textId="285CCF6D" w:rsidR="00473057" w:rsidRPr="0040508B" w:rsidRDefault="00473057">
            <w:pPr>
              <w:rPr>
                <w:b/>
                <w:bCs/>
              </w:rPr>
            </w:pPr>
            <w:r w:rsidRPr="0040508B">
              <w:rPr>
                <w:b/>
                <w:bCs/>
              </w:rPr>
              <w:t>Comment3</w:t>
            </w:r>
          </w:p>
        </w:tc>
      </w:tr>
      <w:tr w:rsidR="00473057" w14:paraId="4EA148B6" w14:textId="77777777" w:rsidTr="00473057">
        <w:trPr>
          <w:trHeight w:val="300"/>
        </w:trPr>
        <w:tc>
          <w:tcPr>
            <w:tcW w:w="1422" w:type="dxa"/>
            <w:vMerge w:val="restart"/>
          </w:tcPr>
          <w:p w14:paraId="23EBFFDB" w14:textId="4295C8F3" w:rsidR="00473057" w:rsidRDefault="00473057">
            <w:r>
              <w:t>Step1</w:t>
            </w:r>
          </w:p>
        </w:tc>
        <w:tc>
          <w:tcPr>
            <w:tcW w:w="787" w:type="dxa"/>
          </w:tcPr>
          <w:p w14:paraId="7922FAB2" w14:textId="3EB6836A" w:rsidR="00473057" w:rsidRDefault="00473057">
            <w:r>
              <w:t>A</w:t>
            </w:r>
          </w:p>
        </w:tc>
        <w:tc>
          <w:tcPr>
            <w:tcW w:w="1017" w:type="dxa"/>
          </w:tcPr>
          <w:p w14:paraId="2FC32F27" w14:textId="5C13A80E" w:rsidR="00473057" w:rsidRDefault="00473057">
            <w:r>
              <w:t>1x3</w:t>
            </w:r>
          </w:p>
        </w:tc>
        <w:tc>
          <w:tcPr>
            <w:tcW w:w="1550" w:type="dxa"/>
          </w:tcPr>
          <w:p w14:paraId="6DF4C6A7" w14:textId="22D0D3DE" w:rsidR="00473057" w:rsidRDefault="00473057">
            <w:r>
              <w:t>2-8</w:t>
            </w:r>
          </w:p>
        </w:tc>
        <w:tc>
          <w:tcPr>
            <w:tcW w:w="868" w:type="dxa"/>
          </w:tcPr>
          <w:p w14:paraId="6275EC8D" w14:textId="6936A181" w:rsidR="00473057" w:rsidRDefault="00473057">
            <w:r>
              <w:t>ABC</w:t>
            </w:r>
          </w:p>
        </w:tc>
        <w:tc>
          <w:tcPr>
            <w:tcW w:w="1389" w:type="dxa"/>
          </w:tcPr>
          <w:p w14:paraId="77138919" w14:textId="5715D022" w:rsidR="00473057" w:rsidRDefault="00DC72BE">
            <w:r>
              <w:t>Active</w:t>
            </w:r>
          </w:p>
        </w:tc>
        <w:tc>
          <w:tcPr>
            <w:tcW w:w="1389" w:type="dxa"/>
          </w:tcPr>
          <w:p w14:paraId="437F7573" w14:textId="5C265B6A" w:rsidR="00473057" w:rsidRDefault="00473057"/>
        </w:tc>
        <w:tc>
          <w:tcPr>
            <w:tcW w:w="1389" w:type="dxa"/>
          </w:tcPr>
          <w:p w14:paraId="0BC98FE0" w14:textId="77777777" w:rsidR="00473057" w:rsidRDefault="00473057"/>
        </w:tc>
      </w:tr>
      <w:tr w:rsidR="00473057" w14:paraId="7313DB5C" w14:textId="77777777" w:rsidTr="00473057">
        <w:trPr>
          <w:trHeight w:val="144"/>
        </w:trPr>
        <w:tc>
          <w:tcPr>
            <w:tcW w:w="1422" w:type="dxa"/>
            <w:vMerge/>
          </w:tcPr>
          <w:p w14:paraId="1C6F3AC5" w14:textId="77777777" w:rsidR="00473057" w:rsidRDefault="00473057"/>
        </w:tc>
        <w:tc>
          <w:tcPr>
            <w:tcW w:w="787" w:type="dxa"/>
          </w:tcPr>
          <w:p w14:paraId="528C4C5C" w14:textId="7ADC5046" w:rsidR="00473057" w:rsidRDefault="00473057">
            <w:r>
              <w:t>B</w:t>
            </w:r>
          </w:p>
        </w:tc>
        <w:tc>
          <w:tcPr>
            <w:tcW w:w="1017" w:type="dxa"/>
          </w:tcPr>
          <w:p w14:paraId="722E6A6F" w14:textId="4DF88828" w:rsidR="00473057" w:rsidRDefault="00473057">
            <w:r>
              <w:t>1x1</w:t>
            </w:r>
          </w:p>
        </w:tc>
        <w:tc>
          <w:tcPr>
            <w:tcW w:w="1550" w:type="dxa"/>
          </w:tcPr>
          <w:p w14:paraId="79B6207A" w14:textId="45A9E970" w:rsidR="00473057" w:rsidRDefault="00473057">
            <w:r>
              <w:t>&lt;=40</w:t>
            </w:r>
          </w:p>
        </w:tc>
        <w:tc>
          <w:tcPr>
            <w:tcW w:w="868" w:type="dxa"/>
          </w:tcPr>
          <w:p w14:paraId="5B08E7C6" w14:textId="281DC1FE" w:rsidR="00473057" w:rsidRDefault="00473057">
            <w:r>
              <w:t>EEE</w:t>
            </w:r>
          </w:p>
        </w:tc>
        <w:tc>
          <w:tcPr>
            <w:tcW w:w="1389" w:type="dxa"/>
          </w:tcPr>
          <w:p w14:paraId="2EBAC90D" w14:textId="00750F07" w:rsidR="00473057" w:rsidRDefault="00DC72BE">
            <w:r>
              <w:t>Reagent</w:t>
            </w:r>
          </w:p>
        </w:tc>
        <w:tc>
          <w:tcPr>
            <w:tcW w:w="1389" w:type="dxa"/>
          </w:tcPr>
          <w:p w14:paraId="4EBFBE14" w14:textId="468DE845" w:rsidR="00473057" w:rsidRDefault="00DC72BE">
            <w:r>
              <w:t>Corrosive</w:t>
            </w:r>
          </w:p>
        </w:tc>
        <w:tc>
          <w:tcPr>
            <w:tcW w:w="1389" w:type="dxa"/>
          </w:tcPr>
          <w:p w14:paraId="2CEBF49C" w14:textId="669E895F" w:rsidR="00473057" w:rsidRDefault="00473057"/>
        </w:tc>
      </w:tr>
      <w:tr w:rsidR="00473057" w14:paraId="65C136AC" w14:textId="77777777" w:rsidTr="00473057">
        <w:trPr>
          <w:trHeight w:val="144"/>
        </w:trPr>
        <w:tc>
          <w:tcPr>
            <w:tcW w:w="1422" w:type="dxa"/>
            <w:vMerge/>
          </w:tcPr>
          <w:p w14:paraId="5BD35EB1" w14:textId="77777777" w:rsidR="00473057" w:rsidRDefault="00473057"/>
        </w:tc>
        <w:tc>
          <w:tcPr>
            <w:tcW w:w="787" w:type="dxa"/>
          </w:tcPr>
          <w:p w14:paraId="7F5C68F7" w14:textId="7100744E" w:rsidR="00473057" w:rsidRDefault="00473057">
            <w:r>
              <w:t>C</w:t>
            </w:r>
          </w:p>
        </w:tc>
        <w:tc>
          <w:tcPr>
            <w:tcW w:w="1017" w:type="dxa"/>
          </w:tcPr>
          <w:p w14:paraId="56E49952" w14:textId="6B5A397D" w:rsidR="00473057" w:rsidRDefault="00473057">
            <w:r>
              <w:t>1x1</w:t>
            </w:r>
          </w:p>
        </w:tc>
        <w:tc>
          <w:tcPr>
            <w:tcW w:w="1550" w:type="dxa"/>
          </w:tcPr>
          <w:p w14:paraId="1ADAC3A5" w14:textId="207CFB53" w:rsidR="00473057" w:rsidRDefault="00473057">
            <w:r>
              <w:t>&gt;=25</w:t>
            </w:r>
          </w:p>
        </w:tc>
        <w:tc>
          <w:tcPr>
            <w:tcW w:w="868" w:type="dxa"/>
          </w:tcPr>
          <w:p w14:paraId="55905726" w14:textId="18A80338" w:rsidR="00473057" w:rsidRDefault="00473057">
            <w:r>
              <w:t>D</w:t>
            </w:r>
          </w:p>
        </w:tc>
        <w:tc>
          <w:tcPr>
            <w:tcW w:w="1389" w:type="dxa"/>
          </w:tcPr>
          <w:p w14:paraId="5A35AC8D" w14:textId="34B7297F" w:rsidR="00473057" w:rsidRDefault="00DC72BE">
            <w:r>
              <w:t>Buffer</w:t>
            </w:r>
          </w:p>
        </w:tc>
        <w:tc>
          <w:tcPr>
            <w:tcW w:w="1389" w:type="dxa"/>
          </w:tcPr>
          <w:p w14:paraId="58297C61" w14:textId="77777777" w:rsidR="00473057" w:rsidRDefault="00473057"/>
        </w:tc>
        <w:tc>
          <w:tcPr>
            <w:tcW w:w="1389" w:type="dxa"/>
          </w:tcPr>
          <w:p w14:paraId="4A95894D" w14:textId="6B08F101" w:rsidR="00473057" w:rsidRDefault="0001444D">
            <w:r>
              <w:t>Away from light</w:t>
            </w:r>
          </w:p>
        </w:tc>
      </w:tr>
      <w:tr w:rsidR="00473057" w14:paraId="1D1334F5" w14:textId="77777777" w:rsidTr="00473057">
        <w:trPr>
          <w:trHeight w:val="290"/>
        </w:trPr>
        <w:tc>
          <w:tcPr>
            <w:tcW w:w="1422" w:type="dxa"/>
          </w:tcPr>
          <w:p w14:paraId="405B4D4F" w14:textId="7756442A" w:rsidR="00473057" w:rsidRDefault="00473057" w:rsidP="00F66475">
            <w:r>
              <w:t>Step2</w:t>
            </w:r>
          </w:p>
        </w:tc>
        <w:tc>
          <w:tcPr>
            <w:tcW w:w="787" w:type="dxa"/>
          </w:tcPr>
          <w:p w14:paraId="3AA4903E" w14:textId="397ABD50" w:rsidR="00473057" w:rsidRDefault="00473057" w:rsidP="00F66475">
            <w:r>
              <w:t>D</w:t>
            </w:r>
          </w:p>
        </w:tc>
        <w:tc>
          <w:tcPr>
            <w:tcW w:w="1017" w:type="dxa"/>
          </w:tcPr>
          <w:p w14:paraId="09B1ADF6" w14:textId="11557FDA" w:rsidR="00473057" w:rsidRDefault="00473057" w:rsidP="00F66475">
            <w:r>
              <w:t>2x3</w:t>
            </w:r>
          </w:p>
        </w:tc>
        <w:tc>
          <w:tcPr>
            <w:tcW w:w="1550" w:type="dxa"/>
          </w:tcPr>
          <w:p w14:paraId="006B7D2E" w14:textId="562AC0E0" w:rsidR="00473057" w:rsidRDefault="00473057" w:rsidP="00F66475">
            <w:r>
              <w:t>2-8</w:t>
            </w:r>
          </w:p>
        </w:tc>
        <w:tc>
          <w:tcPr>
            <w:tcW w:w="868" w:type="dxa"/>
          </w:tcPr>
          <w:p w14:paraId="36ADF3C7" w14:textId="3A65A65A" w:rsidR="00473057" w:rsidRDefault="00473057" w:rsidP="00F66475">
            <w:r>
              <w:t>ABC</w:t>
            </w:r>
          </w:p>
        </w:tc>
        <w:tc>
          <w:tcPr>
            <w:tcW w:w="1389" w:type="dxa"/>
          </w:tcPr>
          <w:p w14:paraId="72E7EC98" w14:textId="78B9580A" w:rsidR="00473057" w:rsidRDefault="0001444D" w:rsidP="00F66475">
            <w:r>
              <w:t>Buffer</w:t>
            </w:r>
          </w:p>
        </w:tc>
        <w:tc>
          <w:tcPr>
            <w:tcW w:w="1389" w:type="dxa"/>
          </w:tcPr>
          <w:p w14:paraId="466C7975" w14:textId="74CFC4F9" w:rsidR="00473057" w:rsidRDefault="00473057" w:rsidP="00F66475"/>
        </w:tc>
        <w:tc>
          <w:tcPr>
            <w:tcW w:w="1389" w:type="dxa"/>
          </w:tcPr>
          <w:p w14:paraId="4A7C4942" w14:textId="77777777" w:rsidR="00473057" w:rsidRDefault="00473057" w:rsidP="00F66475"/>
        </w:tc>
      </w:tr>
      <w:tr w:rsidR="00473057" w14:paraId="785AD762" w14:textId="77777777" w:rsidTr="00473057">
        <w:trPr>
          <w:trHeight w:val="300"/>
        </w:trPr>
        <w:tc>
          <w:tcPr>
            <w:tcW w:w="1422" w:type="dxa"/>
            <w:vMerge w:val="restart"/>
          </w:tcPr>
          <w:p w14:paraId="04E35587" w14:textId="353B3264" w:rsidR="00473057" w:rsidRDefault="00473057" w:rsidP="00F66475">
            <w:r>
              <w:t>Step3</w:t>
            </w:r>
          </w:p>
        </w:tc>
        <w:tc>
          <w:tcPr>
            <w:tcW w:w="787" w:type="dxa"/>
          </w:tcPr>
          <w:p w14:paraId="33B85455" w14:textId="34BD6BF9" w:rsidR="00473057" w:rsidRDefault="00473057" w:rsidP="00F66475">
            <w:r>
              <w:t>E</w:t>
            </w:r>
          </w:p>
        </w:tc>
        <w:tc>
          <w:tcPr>
            <w:tcW w:w="1017" w:type="dxa"/>
          </w:tcPr>
          <w:p w14:paraId="2054CA33" w14:textId="0C4FF034" w:rsidR="00473057" w:rsidRDefault="00473057" w:rsidP="00F66475">
            <w:r>
              <w:t>3x1</w:t>
            </w:r>
          </w:p>
        </w:tc>
        <w:tc>
          <w:tcPr>
            <w:tcW w:w="1550" w:type="dxa"/>
          </w:tcPr>
          <w:p w14:paraId="6FDDDC2B" w14:textId="4136473D" w:rsidR="00473057" w:rsidRDefault="00473057" w:rsidP="00F66475">
            <w:r>
              <w:t>&lt;=40</w:t>
            </w:r>
          </w:p>
        </w:tc>
        <w:tc>
          <w:tcPr>
            <w:tcW w:w="868" w:type="dxa"/>
          </w:tcPr>
          <w:p w14:paraId="2D544F10" w14:textId="246ABCA0" w:rsidR="00473057" w:rsidRDefault="00473057" w:rsidP="00F66475">
            <w:r>
              <w:t>EEE</w:t>
            </w:r>
          </w:p>
        </w:tc>
        <w:tc>
          <w:tcPr>
            <w:tcW w:w="1389" w:type="dxa"/>
          </w:tcPr>
          <w:p w14:paraId="799A41D2" w14:textId="2DE4F36D" w:rsidR="00473057" w:rsidRDefault="0001444D" w:rsidP="00F66475">
            <w:r>
              <w:t>Active</w:t>
            </w:r>
          </w:p>
        </w:tc>
        <w:tc>
          <w:tcPr>
            <w:tcW w:w="1389" w:type="dxa"/>
          </w:tcPr>
          <w:p w14:paraId="2DDC048F" w14:textId="519B85A9" w:rsidR="00473057" w:rsidRDefault="00473057" w:rsidP="00F66475"/>
        </w:tc>
        <w:tc>
          <w:tcPr>
            <w:tcW w:w="1389" w:type="dxa"/>
          </w:tcPr>
          <w:p w14:paraId="6CA7B1BF" w14:textId="4C1364AC" w:rsidR="00473057" w:rsidRDefault="00DF54C9" w:rsidP="00F66475">
            <w:r>
              <w:t>Away from light</w:t>
            </w:r>
          </w:p>
        </w:tc>
      </w:tr>
      <w:tr w:rsidR="00473057" w14:paraId="50CF3BCA" w14:textId="77777777" w:rsidTr="00473057">
        <w:trPr>
          <w:trHeight w:val="144"/>
        </w:trPr>
        <w:tc>
          <w:tcPr>
            <w:tcW w:w="1422" w:type="dxa"/>
            <w:vMerge/>
          </w:tcPr>
          <w:p w14:paraId="5005B320" w14:textId="77777777" w:rsidR="00473057" w:rsidRDefault="00473057" w:rsidP="00F66475"/>
        </w:tc>
        <w:tc>
          <w:tcPr>
            <w:tcW w:w="787" w:type="dxa"/>
          </w:tcPr>
          <w:p w14:paraId="19AD221A" w14:textId="61E3F4FD" w:rsidR="00473057" w:rsidRDefault="00473057" w:rsidP="00F66475">
            <w:r>
              <w:t>F</w:t>
            </w:r>
          </w:p>
        </w:tc>
        <w:tc>
          <w:tcPr>
            <w:tcW w:w="1017" w:type="dxa"/>
          </w:tcPr>
          <w:p w14:paraId="05B5BB74" w14:textId="04587A20" w:rsidR="00473057" w:rsidRDefault="00473057" w:rsidP="00F66475">
            <w:r>
              <w:t>2x1</w:t>
            </w:r>
          </w:p>
        </w:tc>
        <w:tc>
          <w:tcPr>
            <w:tcW w:w="1550" w:type="dxa"/>
          </w:tcPr>
          <w:p w14:paraId="27E5090A" w14:textId="3F94865C" w:rsidR="00473057" w:rsidRDefault="00473057" w:rsidP="00F66475">
            <w:r>
              <w:t>&lt;=40</w:t>
            </w:r>
          </w:p>
        </w:tc>
        <w:tc>
          <w:tcPr>
            <w:tcW w:w="868" w:type="dxa"/>
          </w:tcPr>
          <w:p w14:paraId="18988B71" w14:textId="2DD314A7" w:rsidR="00473057" w:rsidRDefault="00473057" w:rsidP="00F66475">
            <w:r>
              <w:t>D</w:t>
            </w:r>
          </w:p>
        </w:tc>
        <w:tc>
          <w:tcPr>
            <w:tcW w:w="1389" w:type="dxa"/>
          </w:tcPr>
          <w:p w14:paraId="02123EA7" w14:textId="7DDC23D1" w:rsidR="00473057" w:rsidRDefault="00DF54C9" w:rsidP="00F66475">
            <w:r>
              <w:t>Reagent</w:t>
            </w:r>
          </w:p>
        </w:tc>
        <w:tc>
          <w:tcPr>
            <w:tcW w:w="1389" w:type="dxa"/>
          </w:tcPr>
          <w:p w14:paraId="10FA4877" w14:textId="56639696" w:rsidR="00473057" w:rsidRDefault="00DF54C9" w:rsidP="00F66475">
            <w:r>
              <w:t>Toxic</w:t>
            </w:r>
          </w:p>
        </w:tc>
        <w:tc>
          <w:tcPr>
            <w:tcW w:w="1389" w:type="dxa"/>
          </w:tcPr>
          <w:p w14:paraId="6CBAAEC2" w14:textId="77777777" w:rsidR="00473057" w:rsidRDefault="00473057" w:rsidP="00F66475"/>
        </w:tc>
      </w:tr>
    </w:tbl>
    <w:p w14:paraId="6341F329" w14:textId="77777777" w:rsidR="007313D3" w:rsidRDefault="007313D3"/>
    <w:sectPr w:rsidR="007313D3" w:rsidSect="0029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AB"/>
    <w:rsid w:val="0001444D"/>
    <w:rsid w:val="000536EC"/>
    <w:rsid w:val="001815DB"/>
    <w:rsid w:val="00233103"/>
    <w:rsid w:val="00291CAB"/>
    <w:rsid w:val="00317837"/>
    <w:rsid w:val="0036327F"/>
    <w:rsid w:val="003F3CE9"/>
    <w:rsid w:val="0040508B"/>
    <w:rsid w:val="00432D15"/>
    <w:rsid w:val="00473057"/>
    <w:rsid w:val="004A2E49"/>
    <w:rsid w:val="005264AB"/>
    <w:rsid w:val="00605C1A"/>
    <w:rsid w:val="006942E5"/>
    <w:rsid w:val="006B4CC8"/>
    <w:rsid w:val="007313D3"/>
    <w:rsid w:val="00796F6A"/>
    <w:rsid w:val="008E6287"/>
    <w:rsid w:val="00977354"/>
    <w:rsid w:val="00B23765"/>
    <w:rsid w:val="00B71185"/>
    <w:rsid w:val="00BC22BD"/>
    <w:rsid w:val="00C542E1"/>
    <w:rsid w:val="00C652F0"/>
    <w:rsid w:val="00C87DEA"/>
    <w:rsid w:val="00DC72BE"/>
    <w:rsid w:val="00DF54C9"/>
    <w:rsid w:val="00EB7861"/>
    <w:rsid w:val="00F26220"/>
    <w:rsid w:val="00F579FC"/>
    <w:rsid w:val="00F6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4A56"/>
  <w15:chartTrackingRefBased/>
  <w15:docId w15:val="{8922CDA9-37F0-468B-8596-D2BC294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4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6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9A9DA-B5E6-4CF8-B9D3-C97DAF98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~WRL1863.tmp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Torres</dc:creator>
  <cp:keywords/>
  <dc:description/>
  <cp:lastModifiedBy>Ekaterina Torres</cp:lastModifiedBy>
  <cp:revision>2</cp:revision>
  <dcterms:created xsi:type="dcterms:W3CDTF">2024-06-28T02:47:00Z</dcterms:created>
  <dcterms:modified xsi:type="dcterms:W3CDTF">2024-06-28T02:47:00Z</dcterms:modified>
</cp:coreProperties>
</file>